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程序说明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环境：python: 3.6.5，jieba: 0.39，gensim: 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3.6.0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需要下载搜狗实验室的新闻语料，因为文件比较大，我在提交的代码中删除了，下载地址：https://www.sogou.com/labs/resource/ca.php，其中的1.02G的完整版。然后将里面的txt文件解压到sougouca文件夹，并运行sougouca文件夹中的get_sougou_file.py，这时会在上级目录生成一个大概2.65G的sougou.txt文件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运行get_jieba_distinguting.py，得到DL散度排序结果。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再运行get_jieba_result.py，得到train_jieba_result_not_stop_word.txt，用来求解tf-idf的结果。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运行best/jieba_tf_idf.py的得到tf-idf结果，结果为submit_ubuntu.csv文件，此文件为tf-idf结果，内容为20000个词。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运行get_jieba_result_for_entropy.py得到entropy_result.csv文件。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下面一个模型是我队友做的，在Textrank_code文件夹里，里面有程序说明文档，根据文档，将最终的结果Article4_sent3_2.5.2_3.5.2_key3.csv复制到best文件下即可。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然后运行best/get_mixed_of_three_models.py融合三个模型的结果，就可以得到三个模型的交集结果submit_merge.csv，这是含有二千多个词的好结果。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然后为了得到种子词，我们将上面生成的submit_merge.csv与收集的一些词典dic_main.txt求交集，即运行get_seed_words.py得到seeds.csv。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然后我们从刚才三个模型的结果中抽取20000个词，作为候选词集，即运行get_candidate_word.py，生成含有20000个词的candidate_words.csv。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最后使用种子词集seeds.csv和candidate_words.csv通过相似度方法求解候选词集中的好词，即运行./word2vec_get_sort.py得到submit_seed_to_word2vec_result.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最后运行best/get_finnal_result.py融合submit_merge.csv和submit_seed_to_word2vec_result得到最终结果。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时间比较紧，代码可能比较乱，敬请谅解。可能有一些超参和之后设置有所不同而没有改过来，所以如有问题请随时联系我。</w:t>
      </w:r>
    </w:p>
    <w:p>
      <w:pPr>
        <w:numPr>
          <w:ilvl w:val="0"/>
          <w:numId w:val="0"/>
        </w:numPr>
        <w:ind w:firstLine="420" w:firstLineChars="0"/>
        <w:jc w:val="righ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姓名：刘辉</w:t>
      </w:r>
    </w:p>
    <w:p>
      <w:pPr>
        <w:numPr>
          <w:ilvl w:val="0"/>
          <w:numId w:val="0"/>
        </w:numPr>
        <w:ind w:firstLine="420" w:firstLineChars="0"/>
        <w:jc w:val="righ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电话：18801220652</w:t>
      </w:r>
    </w:p>
    <w:p>
      <w:pPr>
        <w:numPr>
          <w:ilvl w:val="0"/>
          <w:numId w:val="0"/>
        </w:numPr>
        <w:ind w:firstLine="420" w:firstLineChars="0"/>
        <w:jc w:val="righ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邮箱：liuhui@iie.ac.cn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3B4591"/>
    <w:multiLevelType w:val="singleLevel"/>
    <w:tmpl w:val="D43B45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84D2E"/>
    <w:rsid w:val="3A445765"/>
    <w:rsid w:val="3B824427"/>
    <w:rsid w:val="49384D2E"/>
    <w:rsid w:val="6D535020"/>
    <w:rsid w:val="715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op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2018-10-08T11:15:00Z</dcterms:created>
  <dc:creator>pvop</dc:creator>
  <cp:lastModifiedBy>pvop</cp:lastModifiedBy>
  <dcterms:modified xsi:type="dcterms:W3CDTF">2018-10-09T08:54:14Z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